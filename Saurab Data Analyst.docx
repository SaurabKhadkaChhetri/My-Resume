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6809E87E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2249107A" w14:textId="251CC5E9" w:rsidR="00545B7A" w:rsidRPr="001E4A58" w:rsidRDefault="007F0628" w:rsidP="007F0628">
            <w:pPr>
              <w:pStyle w:val="Title"/>
              <w:jc w:val="center"/>
              <w:rPr>
                <w:b/>
                <w:bCs/>
                <w:sz w:val="40"/>
                <w:szCs w:val="40"/>
              </w:rPr>
            </w:pPr>
            <w:r w:rsidRPr="001E4A58">
              <w:rPr>
                <w:b/>
                <w:bCs/>
                <w:sz w:val="40"/>
                <w:szCs w:val="40"/>
              </w:rPr>
              <w:t>Saurab Khadka Chhetri</w:t>
            </w:r>
          </w:p>
        </w:tc>
      </w:tr>
    </w:tbl>
    <w:p w14:paraId="507094E7" w14:textId="77777777" w:rsidR="0078465E" w:rsidRPr="001E4A58" w:rsidRDefault="007F0628" w:rsidP="0078465E">
      <w:pPr>
        <w:jc w:val="center"/>
        <w:rPr>
          <w:sz w:val="24"/>
          <w:szCs w:val="24"/>
          <w:lang w:val="en-AU"/>
        </w:rPr>
      </w:pPr>
      <w:r w:rsidRPr="001E4A58">
        <w:rPr>
          <w:sz w:val="24"/>
          <w:szCs w:val="24"/>
        </w:rPr>
        <w:t xml:space="preserve">Certified Data Analyst/ Data Analysis and Interpretation/ </w:t>
      </w:r>
      <w:r w:rsidRPr="001E4A58">
        <w:rPr>
          <w:sz w:val="24"/>
          <w:szCs w:val="24"/>
          <w:lang w:val="en-AU"/>
        </w:rPr>
        <w:t>Statistical Analysis and Modelling</w:t>
      </w:r>
      <w:r w:rsidRPr="001E4A58">
        <w:rPr>
          <w:b/>
          <w:bCs/>
          <w:sz w:val="24"/>
          <w:szCs w:val="24"/>
          <w:lang w:val="en-AU"/>
        </w:rPr>
        <w:t xml:space="preserve">| </w:t>
      </w:r>
      <w:r w:rsidRPr="001E4A58">
        <w:rPr>
          <w:sz w:val="24"/>
          <w:szCs w:val="24"/>
          <w:lang w:val="en-AU"/>
        </w:rPr>
        <w:t>Data Visualization</w:t>
      </w:r>
      <w:r w:rsidRPr="001E4A58">
        <w:rPr>
          <w:b/>
          <w:bCs/>
          <w:sz w:val="24"/>
          <w:szCs w:val="24"/>
          <w:lang w:val="en-AU"/>
        </w:rPr>
        <w:t xml:space="preserve">| </w:t>
      </w:r>
      <w:r w:rsidRPr="001E4A58">
        <w:rPr>
          <w:sz w:val="24"/>
          <w:szCs w:val="24"/>
          <w:lang w:val="en-AU"/>
        </w:rPr>
        <w:t>Problem-Solving and Critical Thinking</w:t>
      </w:r>
    </w:p>
    <w:p w14:paraId="5F29113F" w14:textId="3B9EA6C5" w:rsidR="00141A4C" w:rsidRPr="001E4A58" w:rsidRDefault="007F0628" w:rsidP="0078465E">
      <w:pPr>
        <w:jc w:val="center"/>
        <w:rPr>
          <w:sz w:val="24"/>
          <w:szCs w:val="24"/>
          <w:lang w:val="en-AU"/>
        </w:rPr>
      </w:pPr>
      <w:r w:rsidRPr="001E4A58">
        <w:rPr>
          <w:sz w:val="24"/>
          <w:szCs w:val="24"/>
        </w:rPr>
        <w:t>139/6-14 Park Road, Auburn NSW 2144</w:t>
      </w:r>
      <w:r w:rsidR="00141A4C" w:rsidRPr="001E4A58">
        <w:rPr>
          <w:sz w:val="24"/>
          <w:szCs w:val="24"/>
        </w:rPr>
        <w:t> | </w:t>
      </w:r>
      <w:r w:rsidRPr="001E4A58">
        <w:rPr>
          <w:sz w:val="24"/>
          <w:szCs w:val="24"/>
        </w:rPr>
        <w:t>0466071906</w:t>
      </w:r>
      <w:r w:rsidR="00141A4C" w:rsidRPr="001E4A58">
        <w:rPr>
          <w:sz w:val="24"/>
          <w:szCs w:val="24"/>
        </w:rPr>
        <w:t> | </w:t>
      </w:r>
      <w:r w:rsidRPr="001E4A58">
        <w:rPr>
          <w:sz w:val="24"/>
          <w:szCs w:val="24"/>
        </w:rPr>
        <w:t>Saurabkhadkachhetri@gmail.com</w:t>
      </w:r>
      <w:r w:rsidR="00FB3617" w:rsidRPr="001E4A58">
        <w:rPr>
          <w:sz w:val="24"/>
          <w:szCs w:val="24"/>
        </w:rPr>
        <w:t xml:space="preserve"> </w:t>
      </w:r>
      <w:r w:rsidR="005C4F47" w:rsidRPr="001E4A58">
        <w:rPr>
          <w:sz w:val="24"/>
          <w:szCs w:val="24"/>
        </w:rPr>
        <w:t xml:space="preserve">| </w:t>
      </w:r>
      <w:r w:rsidRPr="001E4A58">
        <w:rPr>
          <w:sz w:val="24"/>
          <w:szCs w:val="24"/>
        </w:rPr>
        <w:t>www.linkedin.com/in/saurab-khadka-chhetri-a851541b1</w:t>
      </w:r>
    </w:p>
    <w:p w14:paraId="4587982B" w14:textId="56BD5ECB" w:rsidR="006270A9" w:rsidRPr="001E4A58" w:rsidRDefault="007F0628" w:rsidP="00141A4C">
      <w:pPr>
        <w:pStyle w:val="Heading1"/>
        <w:rPr>
          <w:sz w:val="24"/>
          <w:szCs w:val="24"/>
        </w:rPr>
      </w:pPr>
      <w:r w:rsidRPr="001E4A58">
        <w:rPr>
          <w:sz w:val="24"/>
          <w:szCs w:val="24"/>
        </w:rPr>
        <w:t>P</w:t>
      </w:r>
      <w:r w:rsidR="007D6ED9" w:rsidRPr="001E4A58">
        <w:rPr>
          <w:sz w:val="24"/>
          <w:szCs w:val="24"/>
        </w:rPr>
        <w:t>ROFILE</w:t>
      </w:r>
    </w:p>
    <w:p w14:paraId="0DE7329B" w14:textId="77777777" w:rsidR="00A41D40" w:rsidRPr="001E4A58" w:rsidRDefault="007842D4">
      <w:pPr>
        <w:pStyle w:val="ListParagraph"/>
        <w:numPr>
          <w:ilvl w:val="0"/>
          <w:numId w:val="5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Certified Data Analyst</w:t>
      </w:r>
      <w:r w:rsidRPr="001E4A58">
        <w:rPr>
          <w:sz w:val="24"/>
          <w:szCs w:val="24"/>
          <w:lang w:val="en-AU"/>
        </w:rPr>
        <w:t xml:space="preserve"> with solid foundation in data analytics, coupled with a passion for learning and a commitment to contribute analytical skills in a professional setting.</w:t>
      </w:r>
    </w:p>
    <w:p w14:paraId="55E34F30" w14:textId="3DA58383" w:rsidR="007842D4" w:rsidRPr="001E4A58" w:rsidRDefault="007842D4">
      <w:pPr>
        <w:pStyle w:val="ListParagraph"/>
        <w:numPr>
          <w:ilvl w:val="0"/>
          <w:numId w:val="5"/>
        </w:numPr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 xml:space="preserve">Strong academic foundation holding a </w:t>
      </w:r>
      <w:r w:rsidR="00971236" w:rsidRPr="001E4A58">
        <w:rPr>
          <w:b/>
          <w:bCs/>
          <w:sz w:val="24"/>
          <w:szCs w:val="24"/>
          <w:lang w:val="en-AU"/>
        </w:rPr>
        <w:t>bachelor’s degree in</w:t>
      </w:r>
      <w:r w:rsidR="00971236">
        <w:rPr>
          <w:b/>
          <w:bCs/>
          <w:sz w:val="24"/>
          <w:szCs w:val="24"/>
          <w:lang w:val="en-AU"/>
        </w:rPr>
        <w:t xml:space="preserve"> science</w:t>
      </w:r>
      <w:r w:rsidR="00111F0B">
        <w:rPr>
          <w:b/>
          <w:bCs/>
          <w:sz w:val="24"/>
          <w:szCs w:val="24"/>
          <w:lang w:val="en-AU"/>
        </w:rPr>
        <w:t xml:space="preserve"> (</w:t>
      </w:r>
      <w:r w:rsidR="00DC641C">
        <w:rPr>
          <w:b/>
          <w:bCs/>
          <w:sz w:val="24"/>
          <w:szCs w:val="24"/>
          <w:lang w:val="en-AU"/>
        </w:rPr>
        <w:t xml:space="preserve">Major Sub: </w:t>
      </w:r>
      <w:r w:rsidRPr="001E4A58">
        <w:rPr>
          <w:b/>
          <w:bCs/>
          <w:sz w:val="24"/>
          <w:szCs w:val="24"/>
          <w:lang w:val="en-AU"/>
        </w:rPr>
        <w:t>Statistic</w:t>
      </w:r>
      <w:r w:rsidR="00111F0B">
        <w:rPr>
          <w:b/>
          <w:bCs/>
          <w:sz w:val="24"/>
          <w:szCs w:val="24"/>
          <w:lang w:val="en-AU"/>
        </w:rPr>
        <w:t>s)</w:t>
      </w:r>
      <w:r w:rsidRPr="001E4A58">
        <w:rPr>
          <w:b/>
          <w:bCs/>
          <w:sz w:val="24"/>
          <w:szCs w:val="24"/>
          <w:lang w:val="en-AU"/>
        </w:rPr>
        <w:t>,</w:t>
      </w:r>
      <w:r w:rsidRPr="001E4A58">
        <w:rPr>
          <w:sz w:val="24"/>
          <w:szCs w:val="24"/>
          <w:lang w:val="en-AU"/>
        </w:rPr>
        <w:t xml:space="preserve"> quantitative </w:t>
      </w:r>
      <w:r w:rsidR="000A2EBA" w:rsidRPr="001E4A58">
        <w:rPr>
          <w:sz w:val="24"/>
          <w:szCs w:val="24"/>
          <w:lang w:val="en-AU"/>
        </w:rPr>
        <w:t>analysis,</w:t>
      </w:r>
      <w:r w:rsidRPr="001E4A58">
        <w:rPr>
          <w:sz w:val="24"/>
          <w:szCs w:val="24"/>
          <w:lang w:val="en-AU"/>
        </w:rPr>
        <w:t xml:space="preserve"> and research methodologies.</w:t>
      </w:r>
    </w:p>
    <w:p w14:paraId="0C61C207" w14:textId="77777777" w:rsidR="007842D4" w:rsidRPr="001E4A58" w:rsidRDefault="007842D4">
      <w:pPr>
        <w:pStyle w:val="ListParagraph"/>
        <w:numPr>
          <w:ilvl w:val="0"/>
          <w:numId w:val="5"/>
        </w:numPr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>Completed comprehensive data analysis training with proficiency in statistical analysis, data visualization, and database management.</w:t>
      </w:r>
    </w:p>
    <w:p w14:paraId="1D5D3500" w14:textId="77777777" w:rsidR="007842D4" w:rsidRPr="001E4A58" w:rsidRDefault="007842D4">
      <w:pPr>
        <w:pStyle w:val="ListParagraph"/>
        <w:numPr>
          <w:ilvl w:val="0"/>
          <w:numId w:val="5"/>
        </w:numPr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 xml:space="preserve">Skilled in using tools such as </w:t>
      </w:r>
      <w:r w:rsidRPr="001E4A58">
        <w:rPr>
          <w:b/>
          <w:bCs/>
          <w:sz w:val="24"/>
          <w:szCs w:val="24"/>
          <w:lang w:val="en-AU"/>
        </w:rPr>
        <w:t>Tableau, Excel, Power BI, Python</w:t>
      </w:r>
      <w:r w:rsidRPr="001E4A58">
        <w:rPr>
          <w:sz w:val="24"/>
          <w:szCs w:val="24"/>
          <w:lang w:val="en-AU"/>
        </w:rPr>
        <w:t xml:space="preserve"> and </w:t>
      </w:r>
      <w:r w:rsidRPr="001E4A58">
        <w:rPr>
          <w:b/>
          <w:bCs/>
          <w:sz w:val="24"/>
          <w:szCs w:val="24"/>
          <w:lang w:val="en-AU"/>
        </w:rPr>
        <w:t>SQL</w:t>
      </w:r>
      <w:r w:rsidRPr="001E4A58">
        <w:rPr>
          <w:sz w:val="24"/>
          <w:szCs w:val="24"/>
          <w:lang w:val="en-AU"/>
        </w:rPr>
        <w:t xml:space="preserve"> for efficient data analysis and visualization.</w:t>
      </w:r>
    </w:p>
    <w:p w14:paraId="1BC70C28" w14:textId="77777777" w:rsidR="007842D4" w:rsidRPr="001E4A58" w:rsidRDefault="007842D4">
      <w:pPr>
        <w:pStyle w:val="ListParagraph"/>
        <w:numPr>
          <w:ilvl w:val="0"/>
          <w:numId w:val="5"/>
        </w:numPr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>Expertise in statistical analysis techniques and data interpretation.</w:t>
      </w:r>
    </w:p>
    <w:p w14:paraId="3E2A1520" w14:textId="77777777" w:rsidR="007842D4" w:rsidRPr="001E4A58" w:rsidRDefault="007842D4">
      <w:pPr>
        <w:pStyle w:val="ListParagraph"/>
        <w:numPr>
          <w:ilvl w:val="0"/>
          <w:numId w:val="5"/>
        </w:numPr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>Proficient in data visualization tools, ensuring effective communication of insights.</w:t>
      </w:r>
    </w:p>
    <w:p w14:paraId="275F00AF" w14:textId="05C827A9" w:rsidR="00F30D89" w:rsidRPr="001E4A58" w:rsidRDefault="00F30D89" w:rsidP="00F30D89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S</w:t>
      </w:r>
      <w:r w:rsidR="007D6ED9" w:rsidRPr="001E4A58">
        <w:rPr>
          <w:rFonts w:asciiTheme="minorHAnsi" w:hAnsiTheme="minorHAnsi"/>
          <w:sz w:val="24"/>
          <w:szCs w:val="24"/>
        </w:rPr>
        <w:t>KILLS</w:t>
      </w:r>
    </w:p>
    <w:p w14:paraId="46F0E4EC" w14:textId="77777777" w:rsidR="00F30D89" w:rsidRPr="001E4A58" w:rsidRDefault="00F30D89" w:rsidP="00F30D89">
      <w:pPr>
        <w:ind w:left="720"/>
        <w:rPr>
          <w:sz w:val="24"/>
          <w:szCs w:val="24"/>
          <w:lang w:val="en-AU"/>
        </w:rPr>
      </w:pPr>
      <w:r w:rsidRPr="001E4A58">
        <w:rPr>
          <w:sz w:val="24"/>
          <w:szCs w:val="24"/>
          <w:lang w:val="en-AU"/>
        </w:rPr>
        <w:t>SQL, Data Modelling, Tableau, Excel, Data Visualization, BI Dashboarding, Descriptive Analytics, Programming Languages (Python), Data Cleaning and Preprocessing, Database Management system, Predictive Analytics, Data Storytelling, Critical Thinking and Analysis</w:t>
      </w:r>
    </w:p>
    <w:p w14:paraId="6B74FA91" w14:textId="34CB02E3" w:rsidR="0075155B" w:rsidRPr="001E4A58" w:rsidRDefault="007D6ED9" w:rsidP="0075155B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EXPERIENCE</w:t>
      </w:r>
    </w:p>
    <w:p w14:paraId="01BD8A2F" w14:textId="5668C4FC" w:rsidR="0075155B" w:rsidRPr="001E4A58" w:rsidRDefault="00F30D89" w:rsidP="0075155B">
      <w:pPr>
        <w:pStyle w:val="Heading2"/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DATA ANALYST</w:t>
      </w:r>
      <w:r w:rsidR="0075155B" w:rsidRPr="001E4A58">
        <w:rPr>
          <w:rFonts w:asciiTheme="minorHAnsi" w:hAnsiTheme="minorHAnsi"/>
          <w:szCs w:val="24"/>
        </w:rPr>
        <w:t> | </w:t>
      </w:r>
      <w:r w:rsidRPr="001E4A58">
        <w:rPr>
          <w:rFonts w:asciiTheme="minorHAnsi" w:hAnsiTheme="minorHAnsi"/>
          <w:szCs w:val="24"/>
        </w:rPr>
        <w:t>HyDRIZON</w:t>
      </w:r>
      <w:r w:rsidR="0075155B" w:rsidRPr="001E4A58">
        <w:rPr>
          <w:rFonts w:asciiTheme="minorHAnsi" w:hAnsiTheme="minorHAnsi"/>
          <w:szCs w:val="24"/>
        </w:rPr>
        <w:t> | </w:t>
      </w:r>
      <w:r w:rsidR="007D6ED9" w:rsidRPr="001E4A58">
        <w:rPr>
          <w:rFonts w:asciiTheme="minorHAnsi" w:hAnsiTheme="minorHAnsi"/>
          <w:szCs w:val="24"/>
        </w:rPr>
        <w:t>OCTOBER 2023-PRESENT</w:t>
      </w:r>
    </w:p>
    <w:p w14:paraId="15EEFD97" w14:textId="087A646E" w:rsidR="00F86AA5" w:rsidRPr="001E4A58" w:rsidRDefault="00A1767F" w:rsidP="007F0628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proofErr w:type="spellStart"/>
      <w:r w:rsidRPr="001E4A58">
        <w:rPr>
          <w:sz w:val="24"/>
          <w:szCs w:val="24"/>
        </w:rPr>
        <w:t>Hydrizon</w:t>
      </w:r>
      <w:proofErr w:type="spellEnd"/>
      <w:r w:rsidRPr="001E4A58">
        <w:rPr>
          <w:sz w:val="24"/>
          <w:szCs w:val="24"/>
        </w:rPr>
        <w:t xml:space="preserve"> is an ocean technology disruptor specializing in holographic experiences and water shaping. As a Data Analyst, I collaborate directly with the CEO to spearhead the optimization of the company's social media strategies</w:t>
      </w:r>
      <w:r w:rsidR="00BB6227" w:rsidRPr="001E4A58">
        <w:rPr>
          <w:sz w:val="24"/>
          <w:szCs w:val="24"/>
        </w:rPr>
        <w:t>, benchmark R&amp;D spendings, analyze water consumption patterns, optimize usage, and provide insights to drive conservation and efficiency initiatives.</w:t>
      </w:r>
      <w:r w:rsidRPr="001E4A58">
        <w:rPr>
          <w:sz w:val="24"/>
          <w:szCs w:val="24"/>
        </w:rPr>
        <w:t xml:space="preserve"> Leveraging my analytical expertise, I provide nuanced insights and actionable recommendations based on comprehensive data analysis.</w:t>
      </w:r>
    </w:p>
    <w:p w14:paraId="0F53D19C" w14:textId="5889B679" w:rsidR="00BB6227" w:rsidRPr="001E4A58" w:rsidRDefault="00BB6227">
      <w:pPr>
        <w:pStyle w:val="ListBullet"/>
        <w:numPr>
          <w:ilvl w:val="0"/>
          <w:numId w:val="3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Water Consumption Optimization Project: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 xml:space="preserve">Developed a SQL and Tableau dashboard leading to a 10% reduction in water consumption, equating to a $30,000 annual cost savings for </w:t>
      </w:r>
      <w:proofErr w:type="spellStart"/>
      <w:r w:rsidRPr="001E4A58">
        <w:rPr>
          <w:sz w:val="24"/>
          <w:szCs w:val="24"/>
          <w:lang w:val="en-AU"/>
        </w:rPr>
        <w:t>Hydrizon</w:t>
      </w:r>
      <w:proofErr w:type="spellEnd"/>
      <w:r w:rsidRPr="001E4A58">
        <w:rPr>
          <w:sz w:val="24"/>
          <w:szCs w:val="24"/>
          <w:lang w:val="en-AU"/>
        </w:rPr>
        <w:t>.</w:t>
      </w:r>
    </w:p>
    <w:p w14:paraId="2BEE58B8" w14:textId="3435F934" w:rsidR="00BB6227" w:rsidRPr="001E4A58" w:rsidRDefault="00BB6227">
      <w:pPr>
        <w:pStyle w:val="ListBullet"/>
        <w:numPr>
          <w:ilvl w:val="0"/>
          <w:numId w:val="3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Technology Layer Distribution Analysis: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 xml:space="preserve">Analysed and visualized complexities within </w:t>
      </w:r>
      <w:proofErr w:type="spellStart"/>
      <w:r w:rsidRPr="001E4A58">
        <w:rPr>
          <w:sz w:val="24"/>
          <w:szCs w:val="24"/>
          <w:lang w:val="en-AU"/>
        </w:rPr>
        <w:t>Hydrizon's</w:t>
      </w:r>
      <w:proofErr w:type="spellEnd"/>
      <w:r w:rsidRPr="001E4A58">
        <w:rPr>
          <w:sz w:val="24"/>
          <w:szCs w:val="24"/>
          <w:lang w:val="en-AU"/>
        </w:rPr>
        <w:t xml:space="preserve"> Tech Network, providing strategic insights into layer distribution and network interconnections.</w:t>
      </w:r>
    </w:p>
    <w:p w14:paraId="1358BD83" w14:textId="5129D1E4" w:rsidR="00BB6227" w:rsidRPr="001E4A58" w:rsidRDefault="00BB6227">
      <w:pPr>
        <w:pStyle w:val="ListBullet"/>
        <w:numPr>
          <w:ilvl w:val="0"/>
          <w:numId w:val="3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R&amp;D Spending Benchmarking Project: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>Led benchmarking efforts to allocate R&amp;D spending, ensuring a balanced approach for innovation and financial stability, collaborating with the Australian banking sector.</w:t>
      </w:r>
    </w:p>
    <w:p w14:paraId="7A599B91" w14:textId="396BE856" w:rsidR="00BB6227" w:rsidRPr="001E4A58" w:rsidRDefault="00BB6227">
      <w:pPr>
        <w:pStyle w:val="ListBullet"/>
        <w:numPr>
          <w:ilvl w:val="0"/>
          <w:numId w:val="3"/>
        </w:numPr>
        <w:rPr>
          <w:sz w:val="24"/>
          <w:szCs w:val="24"/>
          <w:lang w:val="en-AU"/>
        </w:rPr>
      </w:pPr>
      <w:proofErr w:type="gramStart"/>
      <w:r w:rsidRPr="001E4A58">
        <w:rPr>
          <w:b/>
          <w:bCs/>
          <w:sz w:val="24"/>
          <w:szCs w:val="24"/>
          <w:lang w:val="en-AU"/>
        </w:rPr>
        <w:lastRenderedPageBreak/>
        <w:t>Social Media Analytics Project</w:t>
      </w:r>
      <w:proofErr w:type="gramEnd"/>
      <w:r w:rsidRPr="001E4A58">
        <w:rPr>
          <w:b/>
          <w:bCs/>
          <w:sz w:val="24"/>
          <w:szCs w:val="24"/>
          <w:lang w:val="en-AU"/>
        </w:rPr>
        <w:t>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 xml:space="preserve">Analysed Twitter data to enhance social media strategies, resulting in improved engagement and interaction for </w:t>
      </w:r>
      <w:proofErr w:type="spellStart"/>
      <w:r w:rsidRPr="001E4A58">
        <w:rPr>
          <w:sz w:val="24"/>
          <w:szCs w:val="24"/>
          <w:lang w:val="en-AU"/>
        </w:rPr>
        <w:t>Hydrizon's</w:t>
      </w:r>
      <w:proofErr w:type="spellEnd"/>
      <w:r w:rsidRPr="001E4A58">
        <w:rPr>
          <w:sz w:val="24"/>
          <w:szCs w:val="24"/>
          <w:lang w:val="en-AU"/>
        </w:rPr>
        <w:t xml:space="preserve"> content creators.</w:t>
      </w:r>
    </w:p>
    <w:p w14:paraId="7BD886FB" w14:textId="2DA7520B" w:rsidR="00BB6227" w:rsidRPr="001E4A58" w:rsidRDefault="00BB6227">
      <w:pPr>
        <w:pStyle w:val="ListBullet"/>
        <w:numPr>
          <w:ilvl w:val="0"/>
          <w:numId w:val="3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YouTube Traffic Analysis Project: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>Conducted a detailed analysis of YouTube traffic sources, views, and watch time, providing actionable insights for content optimization and audience engagement.</w:t>
      </w:r>
    </w:p>
    <w:p w14:paraId="1162CAA6" w14:textId="5F71A9B7" w:rsidR="00BB6227" w:rsidRPr="001E4A58" w:rsidRDefault="00BB6227">
      <w:pPr>
        <w:pStyle w:val="ListBullet"/>
        <w:numPr>
          <w:ilvl w:val="0"/>
          <w:numId w:val="3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Web Analytics </w:t>
      </w:r>
      <w:r w:rsidR="003D1CCA" w:rsidRPr="001E4A58">
        <w:rPr>
          <w:b/>
          <w:bCs/>
          <w:sz w:val="24"/>
          <w:szCs w:val="24"/>
          <w:lang w:val="en-AU"/>
        </w:rPr>
        <w:t>Project:</w:t>
      </w:r>
      <w:r w:rsidR="003D1CCA" w:rsidRPr="001E4A58">
        <w:rPr>
          <w:sz w:val="24"/>
          <w:szCs w:val="24"/>
          <w:lang w:val="en-AU"/>
        </w:rPr>
        <w:t xml:space="preserve"> Utilized</w:t>
      </w:r>
      <w:r w:rsidRPr="001E4A58">
        <w:rPr>
          <w:sz w:val="24"/>
          <w:szCs w:val="24"/>
          <w:lang w:val="en-AU"/>
        </w:rPr>
        <w:t xml:space="preserve"> web analytics to assess page views, unique visitors, and demographic data, offering valuable insights for targeted marketing strategies and user engagement.</w:t>
      </w:r>
    </w:p>
    <w:p w14:paraId="22ADAB53" w14:textId="3F0FECC7" w:rsidR="007D6ED9" w:rsidRPr="001E4A58" w:rsidRDefault="007D6ED9" w:rsidP="007D6ED9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  <w:lang w:val="en-AU"/>
        </w:rPr>
      </w:pPr>
      <w:bookmarkStart w:id="0" w:name="_Hlk156673974"/>
      <w:r w:rsidRPr="001E4A58">
        <w:rPr>
          <w:b/>
          <w:bCs/>
          <w:sz w:val="24"/>
          <w:szCs w:val="24"/>
        </w:rPr>
        <w:t>Tools Used: SQL, Tableau, Excel, Power BI</w:t>
      </w:r>
    </w:p>
    <w:bookmarkEnd w:id="0"/>
    <w:p w14:paraId="0C83589C" w14:textId="20190633" w:rsidR="0075155B" w:rsidRPr="001E4A58" w:rsidRDefault="007D6ED9" w:rsidP="0075155B">
      <w:pPr>
        <w:pStyle w:val="Heading2"/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MEDICAL ASSISTANT</w:t>
      </w:r>
      <w:r w:rsidR="0075155B" w:rsidRPr="001E4A58">
        <w:rPr>
          <w:rFonts w:asciiTheme="minorHAnsi" w:hAnsiTheme="minorHAnsi"/>
          <w:szCs w:val="24"/>
        </w:rPr>
        <w:t> | </w:t>
      </w:r>
      <w:r w:rsidRPr="001E4A58">
        <w:rPr>
          <w:rFonts w:asciiTheme="minorHAnsi" w:hAnsiTheme="minorHAnsi"/>
          <w:szCs w:val="24"/>
        </w:rPr>
        <w:t>NSW HEALTH</w:t>
      </w:r>
      <w:r w:rsidR="0075155B" w:rsidRPr="001E4A58">
        <w:rPr>
          <w:rFonts w:asciiTheme="minorHAnsi" w:hAnsiTheme="minorHAnsi"/>
          <w:szCs w:val="24"/>
        </w:rPr>
        <w:t> | </w:t>
      </w:r>
      <w:r w:rsidRPr="001E4A58">
        <w:rPr>
          <w:rFonts w:asciiTheme="minorHAnsi" w:hAnsiTheme="minorHAnsi"/>
          <w:szCs w:val="24"/>
        </w:rPr>
        <w:t>DECEMBER 2022-Present</w:t>
      </w:r>
    </w:p>
    <w:p w14:paraId="5EF8CE68" w14:textId="57C3E78D" w:rsidR="006270A9" w:rsidRPr="001E4A58" w:rsidRDefault="007D6ED9" w:rsidP="007D6ED9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1E4A58">
        <w:rPr>
          <w:sz w:val="24"/>
          <w:szCs w:val="24"/>
        </w:rPr>
        <w:t>NSW Health is the state's public health system that operates more than 220 public hospitals and provides community health and other public health services.</w:t>
      </w:r>
      <w:r w:rsidR="006626C1" w:rsidRPr="001E4A58">
        <w:rPr>
          <w:sz w:val="24"/>
          <w:szCs w:val="24"/>
        </w:rPr>
        <w:t xml:space="preserve"> Collaborated with the Environmental Services Manager and Supervisor to implement a data-driven system for efficient patient records management, scheduling optimization, and comprehensive analysis of environmental services data, enhancing overall healthcare operations.</w:t>
      </w:r>
    </w:p>
    <w:p w14:paraId="63C7973F" w14:textId="64F34515" w:rsidR="006626C1" w:rsidRPr="001E4A58" w:rsidRDefault="006626C1">
      <w:pPr>
        <w:pStyle w:val="ListBullet"/>
        <w:numPr>
          <w:ilvl w:val="0"/>
          <w:numId w:val="4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Patient Records Management </w:t>
      </w:r>
      <w:r w:rsidR="003D1CCA" w:rsidRPr="001E4A58">
        <w:rPr>
          <w:b/>
          <w:bCs/>
          <w:sz w:val="24"/>
          <w:szCs w:val="24"/>
          <w:lang w:val="en-AU"/>
        </w:rPr>
        <w:t>System:</w:t>
      </w:r>
      <w:r w:rsidR="003D1CCA" w:rsidRPr="001E4A58">
        <w:rPr>
          <w:sz w:val="24"/>
          <w:szCs w:val="24"/>
          <w:lang w:val="en-AU"/>
        </w:rPr>
        <w:t xml:space="preserve"> Enhanced</w:t>
      </w:r>
      <w:r w:rsidRPr="001E4A58">
        <w:rPr>
          <w:sz w:val="24"/>
          <w:szCs w:val="24"/>
          <w:lang w:val="en-AU"/>
        </w:rPr>
        <w:t xml:space="preserve"> data accuracy and accessibility, reducing errors in patient information by 20%.</w:t>
      </w:r>
    </w:p>
    <w:p w14:paraId="2792F88E" w14:textId="6F3113EB" w:rsidR="007D6ED9" w:rsidRPr="001E4A58" w:rsidRDefault="006626C1">
      <w:pPr>
        <w:pStyle w:val="ListBullet"/>
        <w:numPr>
          <w:ilvl w:val="0"/>
          <w:numId w:val="4"/>
        </w:numPr>
        <w:rPr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Infection Control Data Monitoring:</w:t>
      </w:r>
      <w:r w:rsidR="003D1CCA" w:rsidRPr="001E4A58">
        <w:rPr>
          <w:sz w:val="24"/>
          <w:szCs w:val="24"/>
          <w:lang w:val="en-AU"/>
        </w:rPr>
        <w:t xml:space="preserve"> </w:t>
      </w:r>
      <w:r w:rsidRPr="001E4A58">
        <w:rPr>
          <w:sz w:val="24"/>
          <w:szCs w:val="24"/>
          <w:lang w:val="en-AU"/>
        </w:rPr>
        <w:t xml:space="preserve">Established a data monitoring system for tracking and </w:t>
      </w:r>
      <w:r w:rsidR="001002D6" w:rsidRPr="001E4A58">
        <w:rPr>
          <w:sz w:val="24"/>
          <w:szCs w:val="24"/>
          <w:lang w:val="en-AU"/>
        </w:rPr>
        <w:t>analysing</w:t>
      </w:r>
      <w:r w:rsidRPr="001E4A58">
        <w:rPr>
          <w:sz w:val="24"/>
          <w:szCs w:val="24"/>
          <w:lang w:val="en-AU"/>
        </w:rPr>
        <w:t xml:space="preserve"> infection control measures within the medical facility</w:t>
      </w:r>
      <w:r w:rsidR="001002D6" w:rsidRPr="001E4A58">
        <w:rPr>
          <w:sz w:val="24"/>
          <w:szCs w:val="24"/>
          <w:lang w:val="en-AU"/>
        </w:rPr>
        <w:t>,</w:t>
      </w:r>
      <w:r w:rsidRPr="001E4A58">
        <w:rPr>
          <w:sz w:val="24"/>
          <w:szCs w:val="24"/>
          <w:lang w:val="en-AU"/>
        </w:rPr>
        <w:t xml:space="preserve"> leading to a 20% reduction in healthcare-associated infections.</w:t>
      </w:r>
    </w:p>
    <w:p w14:paraId="19227208" w14:textId="0561F502" w:rsidR="00895BBE" w:rsidRPr="001E4A58" w:rsidRDefault="001002D6" w:rsidP="00A41D40">
      <w:pPr>
        <w:pStyle w:val="ListBullet"/>
        <w:numPr>
          <w:ilvl w:val="0"/>
          <w:numId w:val="0"/>
        </w:numPr>
        <w:ind w:left="216" w:hanging="216"/>
        <w:rPr>
          <w:b/>
          <w:bCs/>
          <w:sz w:val="24"/>
          <w:szCs w:val="24"/>
        </w:rPr>
      </w:pPr>
      <w:r w:rsidRPr="001E4A58">
        <w:rPr>
          <w:b/>
          <w:bCs/>
          <w:sz w:val="24"/>
          <w:szCs w:val="24"/>
        </w:rPr>
        <w:t>Tools Used:  Excel, Microsoft Word, Microsoft PowerPoint</w:t>
      </w:r>
    </w:p>
    <w:p w14:paraId="3FBB91CA" w14:textId="362D1BD2" w:rsidR="00895BBE" w:rsidRPr="001E4A58" w:rsidRDefault="00895BBE" w:rsidP="00895BBE">
      <w:pPr>
        <w:pStyle w:val="Heading2"/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D</w:t>
      </w:r>
      <w:r w:rsidR="00A41D40" w:rsidRPr="001E4A58">
        <w:rPr>
          <w:rFonts w:asciiTheme="minorHAnsi" w:hAnsiTheme="minorHAnsi"/>
          <w:szCs w:val="24"/>
        </w:rPr>
        <w:t>A</w:t>
      </w:r>
      <w:r w:rsidRPr="001E4A58">
        <w:rPr>
          <w:rFonts w:asciiTheme="minorHAnsi" w:hAnsiTheme="minorHAnsi"/>
          <w:szCs w:val="24"/>
        </w:rPr>
        <w:t>ta specialist &amp; operation head | Dimeo | october 2021-november 2022</w:t>
      </w:r>
    </w:p>
    <w:p w14:paraId="431D535D" w14:textId="14818243" w:rsidR="00A41D40" w:rsidRPr="001E4A58" w:rsidRDefault="00895BBE" w:rsidP="0078465E">
      <w:pPr>
        <w:rPr>
          <w:sz w:val="24"/>
          <w:szCs w:val="24"/>
        </w:rPr>
      </w:pPr>
      <w:r w:rsidRPr="001E4A58">
        <w:rPr>
          <w:sz w:val="24"/>
          <w:szCs w:val="24"/>
        </w:rPr>
        <w:t>Dimeo is a leading cleaning professional company with over 40 years of experience and a unique method of delivering service to various industries and locations. Provided strategic supervision with a focus on optimizing operational efficiency, implementing data-driven insights, and fostering a culture of continuous improvement within the cleaning services sector.</w:t>
      </w:r>
    </w:p>
    <w:p w14:paraId="7D63A94A" w14:textId="77777777" w:rsidR="0078465E" w:rsidRPr="001E4A58" w:rsidRDefault="0078465E">
      <w:pPr>
        <w:pStyle w:val="ListBullet"/>
        <w:numPr>
          <w:ilvl w:val="0"/>
          <w:numId w:val="6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Safety and Compliance Data Oversight: </w:t>
      </w:r>
      <w:r w:rsidRPr="001E4A58">
        <w:rPr>
          <w:sz w:val="24"/>
          <w:szCs w:val="24"/>
          <w:lang w:val="en-AU"/>
        </w:rPr>
        <w:t>Implemented regular data-driven inspections to uphold high safety standards and compliance with health and safety regulations, leading to a 15% reduction in safety incidents and improved regulatory compliance.</w:t>
      </w:r>
    </w:p>
    <w:p w14:paraId="736280A7" w14:textId="77777777" w:rsidR="0078465E" w:rsidRPr="001E4A58" w:rsidRDefault="0078465E">
      <w:pPr>
        <w:pStyle w:val="ListBullet"/>
        <w:numPr>
          <w:ilvl w:val="0"/>
          <w:numId w:val="6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Resource Allocation Optimization: </w:t>
      </w:r>
      <w:r w:rsidRPr="001E4A58">
        <w:rPr>
          <w:sz w:val="24"/>
          <w:szCs w:val="24"/>
          <w:lang w:val="en-AU"/>
        </w:rPr>
        <w:t>Oversaw data-driven replenishment processes, minimizing downtime and ensuring uninterrupted operations, resulting in a 25% reduction in resource wastage.</w:t>
      </w:r>
    </w:p>
    <w:p w14:paraId="362099A5" w14:textId="77777777" w:rsidR="003D1CCA" w:rsidRPr="001E4A58" w:rsidRDefault="0078465E">
      <w:pPr>
        <w:pStyle w:val="ListBullet"/>
        <w:numPr>
          <w:ilvl w:val="0"/>
          <w:numId w:val="6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 xml:space="preserve">Communication and Data-Driven Conflict Resolution: </w:t>
      </w:r>
      <w:r w:rsidRPr="001E4A58">
        <w:rPr>
          <w:sz w:val="24"/>
          <w:szCs w:val="24"/>
          <w:lang w:val="en-AU"/>
        </w:rPr>
        <w:t>Utilized data insights to promptly resolve conflicts, contributing to a 30% increase in team morale and job satisfaction.</w:t>
      </w:r>
    </w:p>
    <w:p w14:paraId="34594E80" w14:textId="1999A376" w:rsidR="00A41D40" w:rsidRPr="001E4A58" w:rsidRDefault="00A41D40" w:rsidP="003D1CCA">
      <w:pPr>
        <w:pStyle w:val="ListBullet"/>
        <w:numPr>
          <w:ilvl w:val="0"/>
          <w:numId w:val="0"/>
        </w:numPr>
        <w:rPr>
          <w:b/>
          <w:bCs/>
          <w:sz w:val="24"/>
          <w:szCs w:val="24"/>
          <w:lang w:val="en-AU"/>
        </w:rPr>
      </w:pPr>
      <w:r w:rsidRPr="001E4A58">
        <w:rPr>
          <w:b/>
          <w:bCs/>
          <w:sz w:val="24"/>
          <w:szCs w:val="24"/>
          <w:lang w:val="en-AU"/>
        </w:rPr>
        <w:t>TOOLS USED: Microsoft Excel, Microsoft Word, Microsoft PowerPoint, Google Sheets, Salesforce</w:t>
      </w:r>
    </w:p>
    <w:p w14:paraId="164ED94C" w14:textId="69F2EFC1" w:rsidR="00CD456E" w:rsidRPr="001E4A58" w:rsidRDefault="003D1CCA" w:rsidP="00CD456E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lastRenderedPageBreak/>
        <w:t>VOLUNTARY PROJECTS</w:t>
      </w:r>
    </w:p>
    <w:p w14:paraId="0FB45087" w14:textId="1D2C6292" w:rsidR="00987473" w:rsidRPr="00823A3C" w:rsidRDefault="00987473" w:rsidP="00155F14">
      <w:pPr>
        <w:pStyle w:val="ListBullet"/>
        <w:numPr>
          <w:ilvl w:val="0"/>
          <w:numId w:val="13"/>
        </w:numPr>
        <w:ind w:left="709" w:hanging="425"/>
        <w:rPr>
          <w:sz w:val="24"/>
          <w:szCs w:val="24"/>
          <w:lang w:val="en-AU"/>
        </w:rPr>
      </w:pPr>
      <w:r w:rsidRPr="00823A3C">
        <w:rPr>
          <w:sz w:val="24"/>
          <w:szCs w:val="24"/>
          <w:lang w:val="en-AU"/>
        </w:rPr>
        <w:t>Developed impactful dashboards and visualizations for</w:t>
      </w:r>
      <w:r w:rsidR="000B6468" w:rsidRPr="00823A3C">
        <w:rPr>
          <w:sz w:val="24"/>
          <w:szCs w:val="24"/>
          <w:lang w:val="en-AU"/>
        </w:rPr>
        <w:t xml:space="preserve"> Australian based companies</w:t>
      </w:r>
      <w:r w:rsidRPr="00823A3C">
        <w:rPr>
          <w:sz w:val="24"/>
          <w:szCs w:val="24"/>
          <w:lang w:val="en-AU"/>
        </w:rPr>
        <w:t xml:space="preserve"> </w:t>
      </w:r>
      <w:proofErr w:type="spellStart"/>
      <w:r w:rsidRPr="00823A3C">
        <w:rPr>
          <w:b/>
          <w:bCs/>
          <w:sz w:val="24"/>
          <w:szCs w:val="24"/>
          <w:lang w:val="en-AU"/>
        </w:rPr>
        <w:t>Techreadyblocks</w:t>
      </w:r>
      <w:proofErr w:type="spellEnd"/>
      <w:r w:rsidRPr="00823A3C">
        <w:rPr>
          <w:b/>
          <w:bCs/>
          <w:sz w:val="24"/>
          <w:szCs w:val="24"/>
          <w:lang w:val="en-AU"/>
        </w:rPr>
        <w:t xml:space="preserve">, </w:t>
      </w:r>
      <w:proofErr w:type="spellStart"/>
      <w:r w:rsidRPr="00823A3C">
        <w:rPr>
          <w:b/>
          <w:bCs/>
          <w:sz w:val="24"/>
          <w:szCs w:val="24"/>
          <w:lang w:val="en-AU"/>
        </w:rPr>
        <w:t>Allripe</w:t>
      </w:r>
      <w:proofErr w:type="spellEnd"/>
      <w:r w:rsidRPr="00823A3C">
        <w:rPr>
          <w:b/>
          <w:bCs/>
          <w:sz w:val="24"/>
          <w:szCs w:val="24"/>
          <w:lang w:val="en-AU"/>
        </w:rPr>
        <w:t xml:space="preserve">, </w:t>
      </w:r>
      <w:proofErr w:type="spellStart"/>
      <w:r w:rsidRPr="00823A3C">
        <w:rPr>
          <w:b/>
          <w:bCs/>
          <w:sz w:val="24"/>
          <w:szCs w:val="24"/>
          <w:lang w:val="en-AU"/>
        </w:rPr>
        <w:t>Musimorph</w:t>
      </w:r>
      <w:proofErr w:type="spellEnd"/>
      <w:r w:rsidRPr="00823A3C">
        <w:rPr>
          <w:b/>
          <w:bCs/>
          <w:sz w:val="24"/>
          <w:szCs w:val="24"/>
          <w:lang w:val="en-AU"/>
        </w:rPr>
        <w:t>,</w:t>
      </w:r>
      <w:r w:rsidRPr="00823A3C">
        <w:rPr>
          <w:sz w:val="24"/>
          <w:szCs w:val="24"/>
          <w:lang w:val="en-AU"/>
        </w:rPr>
        <w:t xml:space="preserve"> and </w:t>
      </w:r>
      <w:proofErr w:type="spellStart"/>
      <w:r w:rsidRPr="00823A3C">
        <w:rPr>
          <w:b/>
          <w:bCs/>
          <w:sz w:val="24"/>
          <w:szCs w:val="24"/>
          <w:lang w:val="en-AU"/>
        </w:rPr>
        <w:t>Ditchtechnology</w:t>
      </w:r>
      <w:proofErr w:type="spellEnd"/>
      <w:r w:rsidRPr="00823A3C">
        <w:rPr>
          <w:sz w:val="24"/>
          <w:szCs w:val="24"/>
          <w:lang w:val="en-AU"/>
        </w:rPr>
        <w:t>, offering strategic technology development insights. Provided algorithmic guidance for synthetic data generation.</w:t>
      </w:r>
    </w:p>
    <w:p w14:paraId="13820557" w14:textId="77777777" w:rsidR="00987473" w:rsidRPr="00823A3C" w:rsidRDefault="00987473" w:rsidP="00155F14">
      <w:pPr>
        <w:pStyle w:val="ListBullet"/>
        <w:numPr>
          <w:ilvl w:val="0"/>
          <w:numId w:val="13"/>
        </w:numPr>
        <w:ind w:left="709" w:hanging="425"/>
        <w:rPr>
          <w:sz w:val="24"/>
          <w:szCs w:val="24"/>
          <w:lang w:val="en-AU"/>
        </w:rPr>
      </w:pPr>
      <w:r w:rsidRPr="00823A3C">
        <w:rPr>
          <w:sz w:val="24"/>
          <w:szCs w:val="24"/>
          <w:lang w:val="en-AU"/>
        </w:rPr>
        <w:t xml:space="preserve">Implemented and managed SQL database for </w:t>
      </w:r>
      <w:proofErr w:type="spellStart"/>
      <w:r w:rsidRPr="00823A3C">
        <w:rPr>
          <w:b/>
          <w:bCs/>
          <w:sz w:val="24"/>
          <w:szCs w:val="24"/>
          <w:lang w:val="en-AU"/>
        </w:rPr>
        <w:t>TechReadyBlocks</w:t>
      </w:r>
      <w:proofErr w:type="spellEnd"/>
      <w:r w:rsidRPr="00823A3C">
        <w:rPr>
          <w:b/>
          <w:bCs/>
          <w:sz w:val="24"/>
          <w:szCs w:val="24"/>
          <w:lang w:val="en-AU"/>
        </w:rPr>
        <w:t>'</w:t>
      </w:r>
      <w:r w:rsidRPr="00823A3C">
        <w:rPr>
          <w:sz w:val="24"/>
          <w:szCs w:val="24"/>
          <w:lang w:val="en-AU"/>
        </w:rPr>
        <w:t xml:space="preserve"> technology development.</w:t>
      </w:r>
    </w:p>
    <w:p w14:paraId="024537AD" w14:textId="20D8A019" w:rsidR="00AD0D6D" w:rsidRPr="00823A3C" w:rsidRDefault="00192584" w:rsidP="00155F14">
      <w:pPr>
        <w:pStyle w:val="ListBullet"/>
        <w:numPr>
          <w:ilvl w:val="0"/>
          <w:numId w:val="13"/>
        </w:numPr>
        <w:ind w:left="709" w:hanging="425"/>
        <w:rPr>
          <w:sz w:val="24"/>
          <w:szCs w:val="24"/>
        </w:rPr>
      </w:pPr>
      <w:r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Led a collaborative project with </w:t>
      </w:r>
      <w:r w:rsidRPr="00823A3C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NRNA</w:t>
      </w:r>
      <w:r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 to address Nepal's brain drain issue. Conducted research, proposed strategic solutions to mitigate talent migration challenges.</w:t>
      </w:r>
    </w:p>
    <w:p w14:paraId="138EE8D5" w14:textId="2E7D145C" w:rsidR="0072282F" w:rsidRPr="00823A3C" w:rsidRDefault="0072282F" w:rsidP="00155F14">
      <w:pPr>
        <w:pStyle w:val="ListBullet"/>
        <w:numPr>
          <w:ilvl w:val="0"/>
          <w:numId w:val="13"/>
        </w:numPr>
        <w:ind w:left="709" w:hanging="425"/>
        <w:rPr>
          <w:sz w:val="24"/>
          <w:szCs w:val="24"/>
        </w:rPr>
      </w:pPr>
      <w:r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Developed an advanced sales dashboard for </w:t>
      </w:r>
      <w:r w:rsidRPr="00823A3C">
        <w:rPr>
          <w:rFonts w:cs="Segoe UI"/>
          <w:b/>
          <w:bCs/>
          <w:color w:val="0D0D0D"/>
          <w:sz w:val="24"/>
          <w:szCs w:val="24"/>
          <w:shd w:val="clear" w:color="auto" w:fill="FFFFFF"/>
        </w:rPr>
        <w:t>Madhav Store Ecommerce</w:t>
      </w:r>
      <w:r w:rsidRPr="00823A3C">
        <w:rPr>
          <w:rFonts w:cs="Segoe UI"/>
          <w:color w:val="0D0D0D"/>
          <w:sz w:val="24"/>
          <w:szCs w:val="24"/>
          <w:shd w:val="clear" w:color="auto" w:fill="FFFFFF"/>
        </w:rPr>
        <w:t xml:space="preserve"> using Power BI, employing data cleaning, transformation, DAX functions, and diverse visualization techniques.</w:t>
      </w:r>
    </w:p>
    <w:p w14:paraId="1A819D75" w14:textId="5359DC0A" w:rsidR="000A2EBA" w:rsidRPr="001E4A58" w:rsidRDefault="000A2EBA" w:rsidP="000A2EBA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DATA ANALYST 360 TRAINING</w:t>
      </w:r>
    </w:p>
    <w:p w14:paraId="3F6DD6F8" w14:textId="4760A2E4" w:rsidR="000A2EBA" w:rsidRPr="001E4A58" w:rsidRDefault="000A2EBA" w:rsidP="000A2EBA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1E4A58">
        <w:rPr>
          <w:b/>
          <w:bCs/>
          <w:sz w:val="24"/>
          <w:szCs w:val="24"/>
          <w:lang w:val="en-AU"/>
        </w:rPr>
        <w:t xml:space="preserve">      </w:t>
      </w:r>
      <w:r w:rsidRPr="001E4A58">
        <w:rPr>
          <w:sz w:val="24"/>
          <w:szCs w:val="24"/>
        </w:rPr>
        <w:t>Successfully completed the Data Analyst 360 course at The Data Analytics Institute, gaining comprehensive knowledge and practical experience in data analysis.</w:t>
      </w:r>
    </w:p>
    <w:p w14:paraId="451DD0F5" w14:textId="459384F6" w:rsidR="001E4A58" w:rsidRPr="001E4A58" w:rsidRDefault="001E4A58" w:rsidP="001E4A58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1E4A58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31D570" wp14:editId="68382A1E">
            <wp:simplePos x="0" y="0"/>
            <wp:positionH relativeFrom="margin">
              <wp:posOffset>-255270</wp:posOffset>
            </wp:positionH>
            <wp:positionV relativeFrom="paragraph">
              <wp:posOffset>220345</wp:posOffset>
            </wp:positionV>
            <wp:extent cx="91440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150" y="21270"/>
                <wp:lineTo x="21150" y="0"/>
                <wp:lineTo x="0" y="0"/>
              </wp:wrapPolygon>
            </wp:wrapTight>
            <wp:docPr id="814995482" name="Picture 2" descr="A black shield with white stars and a green ribb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95482" name="Picture 2" descr="A black shield with white stars and a green ribb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A58">
        <w:rPr>
          <w:sz w:val="24"/>
          <w:szCs w:val="24"/>
        </w:rPr>
        <w:t>Proficiently executed various projects using a diverse set of tools and technologies, including Microsoft Excel, Tableau, SQL, and Power BI.</w:t>
      </w:r>
    </w:p>
    <w:p w14:paraId="3C84338D" w14:textId="1B974E09" w:rsidR="001E4A58" w:rsidRPr="001E4A58" w:rsidRDefault="001E4A58" w:rsidP="001E4A58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1E4A58">
        <w:rPr>
          <w:sz w:val="24"/>
          <w:szCs w:val="24"/>
        </w:rPr>
        <w:t>Demonstrated expertise in data manipulation, modeling, transformation, and visualization using the above-mentioned applications for complex data analysis tasks.</w:t>
      </w:r>
    </w:p>
    <w:p w14:paraId="50B74B78" w14:textId="10F065A3" w:rsidR="001E4A58" w:rsidRPr="001E4A58" w:rsidRDefault="001E4A58" w:rsidP="001E4A58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1E4A58">
        <w:rPr>
          <w:sz w:val="24"/>
          <w:szCs w:val="24"/>
        </w:rPr>
        <w:t>Effectively utilized Tableau &amp; Power BI to create visually compelling dashboards and reports that translated complex data into actionable insights.</w:t>
      </w:r>
    </w:p>
    <w:p w14:paraId="0F6BE7C1" w14:textId="5969226F" w:rsidR="001E4A58" w:rsidRPr="001E4A58" w:rsidRDefault="001E4A58" w:rsidP="001E4A58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1E4A58">
        <w:rPr>
          <w:sz w:val="24"/>
          <w:szCs w:val="24"/>
        </w:rPr>
        <w:t>Showcased a strong understanding of relational database management and querying by using SQL to extract, manipulate, and analyze data from relational databases.</w:t>
      </w:r>
    </w:p>
    <w:p w14:paraId="64ADC305" w14:textId="3BA47B20" w:rsidR="00B874E8" w:rsidRPr="001E4A58" w:rsidRDefault="00B874E8" w:rsidP="00B874E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EDUCATION AND CERTIFICATION</w:t>
      </w:r>
    </w:p>
    <w:p w14:paraId="791F9179" w14:textId="77777777" w:rsidR="00B874E8" w:rsidRPr="001E4A58" w:rsidRDefault="00B874E8">
      <w:pPr>
        <w:pStyle w:val="Heading2"/>
        <w:numPr>
          <w:ilvl w:val="0"/>
          <w:numId w:val="7"/>
        </w:numPr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bachelor of science in statistics| 2014-2017 | tribhuvan university, ktm, nepal</w:t>
      </w:r>
    </w:p>
    <w:p w14:paraId="4B1CB60F" w14:textId="77777777" w:rsidR="00B874E8" w:rsidRPr="001E4A58" w:rsidRDefault="00B874E8">
      <w:pPr>
        <w:pStyle w:val="Heading2"/>
        <w:numPr>
          <w:ilvl w:val="0"/>
          <w:numId w:val="7"/>
        </w:numPr>
        <w:rPr>
          <w:rFonts w:asciiTheme="minorHAnsi" w:hAnsiTheme="minorHAnsi"/>
          <w:szCs w:val="24"/>
        </w:rPr>
      </w:pPr>
      <w:r w:rsidRPr="001E4A58">
        <w:rPr>
          <w:rFonts w:asciiTheme="minorHAnsi" w:hAnsiTheme="minorHAnsi"/>
          <w:szCs w:val="24"/>
        </w:rPr>
        <w:t>certificate in data analytics(CDA)| jun 2023-aug 2023 | the data analytics institute, sydney</w:t>
      </w:r>
    </w:p>
    <w:p w14:paraId="3D7D2706" w14:textId="1F8E8EAA" w:rsidR="001E4A58" w:rsidRPr="001E4A58" w:rsidRDefault="001E4A58" w:rsidP="001E4A58">
      <w:pPr>
        <w:pStyle w:val="Heading1"/>
        <w:rPr>
          <w:rFonts w:asciiTheme="minorHAnsi" w:hAnsiTheme="minorHAnsi"/>
          <w:sz w:val="24"/>
          <w:szCs w:val="24"/>
        </w:rPr>
      </w:pPr>
      <w:r w:rsidRPr="001E4A58">
        <w:rPr>
          <w:rFonts w:asciiTheme="minorHAnsi" w:hAnsiTheme="minorHAnsi"/>
          <w:sz w:val="24"/>
          <w:szCs w:val="24"/>
        </w:rPr>
        <w:t>REFERENCE</w:t>
      </w:r>
    </w:p>
    <w:p w14:paraId="1F1FD006" w14:textId="7FBE56C9" w:rsidR="001E4A58" w:rsidRPr="001E4A58" w:rsidRDefault="001E4A58" w:rsidP="001E4A58">
      <w:pPr>
        <w:rPr>
          <w:sz w:val="24"/>
          <w:szCs w:val="24"/>
        </w:rPr>
      </w:pPr>
      <w:r w:rsidRPr="001E4A58">
        <w:rPr>
          <w:sz w:val="24"/>
          <w:szCs w:val="24"/>
        </w:rPr>
        <w:t xml:space="preserve">       Available on request</w:t>
      </w:r>
    </w:p>
    <w:p w14:paraId="552D14A0" w14:textId="77777777" w:rsidR="001E4A58" w:rsidRPr="001E4A58" w:rsidRDefault="001E4A58" w:rsidP="001E4A58">
      <w:pPr>
        <w:rPr>
          <w:sz w:val="24"/>
          <w:szCs w:val="24"/>
        </w:rPr>
      </w:pPr>
    </w:p>
    <w:sectPr w:rsidR="001E4A58" w:rsidRPr="001E4A58" w:rsidSect="00C65B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C048B" w14:textId="77777777" w:rsidR="00C65B7C" w:rsidRDefault="00C65B7C">
      <w:pPr>
        <w:spacing w:after="0"/>
      </w:pPr>
      <w:r>
        <w:separator/>
      </w:r>
    </w:p>
  </w:endnote>
  <w:endnote w:type="continuationSeparator" w:id="0">
    <w:p w14:paraId="07FF8737" w14:textId="77777777" w:rsidR="00C65B7C" w:rsidRDefault="00C65B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F50D7" w14:textId="77777777" w:rsidR="00EF5827" w:rsidRDefault="00EF5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422D8" w14:textId="4C32F97A" w:rsidR="006270A9" w:rsidRDefault="00EF5827">
    <w:pPr>
      <w:pStyle w:val="Footer"/>
      <w:rPr>
        <w:lang w:val="en-AU"/>
      </w:rPr>
    </w:pPr>
    <w:r>
      <w:rPr>
        <w:lang w:val="en-AU"/>
      </w:rPr>
      <w:t>Saurab Khadka Chhetri</w:t>
    </w:r>
  </w:p>
  <w:p w14:paraId="527C63BA" w14:textId="77777777" w:rsidR="00EF5827" w:rsidRPr="00EF5827" w:rsidRDefault="00EF5827">
    <w:pPr>
      <w:pStyle w:val="Footer"/>
      <w:rPr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848B3" w14:textId="77777777" w:rsidR="00EF5827" w:rsidRDefault="00EF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432BA" w14:textId="77777777" w:rsidR="00C65B7C" w:rsidRDefault="00C65B7C">
      <w:pPr>
        <w:spacing w:after="0"/>
      </w:pPr>
      <w:r>
        <w:separator/>
      </w:r>
    </w:p>
  </w:footnote>
  <w:footnote w:type="continuationSeparator" w:id="0">
    <w:p w14:paraId="723C9D55" w14:textId="77777777" w:rsidR="00C65B7C" w:rsidRDefault="00C65B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1EE0" w14:textId="77777777" w:rsidR="00EF5827" w:rsidRDefault="00EF5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4C13D" w14:textId="77777777" w:rsidR="00EF5827" w:rsidRDefault="00EF5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09942" w14:textId="77777777" w:rsidR="00EF5827" w:rsidRDefault="00EF5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7EF"/>
    <w:multiLevelType w:val="multilevel"/>
    <w:tmpl w:val="7B38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83F5B"/>
    <w:multiLevelType w:val="hybridMultilevel"/>
    <w:tmpl w:val="AAFE4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B38080B"/>
    <w:multiLevelType w:val="multilevel"/>
    <w:tmpl w:val="A24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C545C"/>
    <w:multiLevelType w:val="hybridMultilevel"/>
    <w:tmpl w:val="99B090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14623"/>
    <w:multiLevelType w:val="multilevel"/>
    <w:tmpl w:val="0348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CC1D4E"/>
    <w:multiLevelType w:val="hybridMultilevel"/>
    <w:tmpl w:val="EE26A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63A6F"/>
    <w:multiLevelType w:val="multilevel"/>
    <w:tmpl w:val="2DDC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24023"/>
    <w:multiLevelType w:val="hybridMultilevel"/>
    <w:tmpl w:val="9C0867EA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F3956B1"/>
    <w:multiLevelType w:val="hybridMultilevel"/>
    <w:tmpl w:val="12BC2F08"/>
    <w:lvl w:ilvl="0" w:tplc="0C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 w15:restartNumberingAfterBreak="0">
    <w:nsid w:val="67835A7B"/>
    <w:multiLevelType w:val="multilevel"/>
    <w:tmpl w:val="99E0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5B7B81"/>
    <w:multiLevelType w:val="multilevel"/>
    <w:tmpl w:val="1068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3" w15:restartNumberingAfterBreak="0">
    <w:nsid w:val="7D004578"/>
    <w:multiLevelType w:val="multilevel"/>
    <w:tmpl w:val="A5F4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40865">
    <w:abstractNumId w:val="2"/>
  </w:num>
  <w:num w:numId="2" w16cid:durableId="2099862209">
    <w:abstractNumId w:val="12"/>
  </w:num>
  <w:num w:numId="3" w16cid:durableId="632904816">
    <w:abstractNumId w:val="3"/>
  </w:num>
  <w:num w:numId="4" w16cid:durableId="1836721427">
    <w:abstractNumId w:val="0"/>
  </w:num>
  <w:num w:numId="5" w16cid:durableId="603272550">
    <w:abstractNumId w:val="4"/>
  </w:num>
  <w:num w:numId="6" w16cid:durableId="460421041">
    <w:abstractNumId w:val="5"/>
  </w:num>
  <w:num w:numId="7" w16cid:durableId="1228225488">
    <w:abstractNumId w:val="11"/>
  </w:num>
  <w:num w:numId="8" w16cid:durableId="2049335564">
    <w:abstractNumId w:val="10"/>
  </w:num>
  <w:num w:numId="9" w16cid:durableId="1370686765">
    <w:abstractNumId w:val="7"/>
  </w:num>
  <w:num w:numId="10" w16cid:durableId="1535919798">
    <w:abstractNumId w:val="1"/>
  </w:num>
  <w:num w:numId="11" w16cid:durableId="1424834121">
    <w:abstractNumId w:val="6"/>
  </w:num>
  <w:num w:numId="12" w16cid:durableId="518398236">
    <w:abstractNumId w:val="9"/>
  </w:num>
  <w:num w:numId="13" w16cid:durableId="2097171762">
    <w:abstractNumId w:val="8"/>
  </w:num>
  <w:num w:numId="14" w16cid:durableId="33399099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8"/>
    <w:rsid w:val="0001582B"/>
    <w:rsid w:val="0007149E"/>
    <w:rsid w:val="00082E6D"/>
    <w:rsid w:val="00095C2C"/>
    <w:rsid w:val="000A2EBA"/>
    <w:rsid w:val="000A4F59"/>
    <w:rsid w:val="000B6468"/>
    <w:rsid w:val="000F6F53"/>
    <w:rsid w:val="001002D6"/>
    <w:rsid w:val="00111F0B"/>
    <w:rsid w:val="00137193"/>
    <w:rsid w:val="00141A4C"/>
    <w:rsid w:val="00155F14"/>
    <w:rsid w:val="00192584"/>
    <w:rsid w:val="001B29CF"/>
    <w:rsid w:val="001D6112"/>
    <w:rsid w:val="001E4A58"/>
    <w:rsid w:val="001F3AC9"/>
    <w:rsid w:val="00232312"/>
    <w:rsid w:val="00252883"/>
    <w:rsid w:val="0028220F"/>
    <w:rsid w:val="0029269F"/>
    <w:rsid w:val="002D77E3"/>
    <w:rsid w:val="00356C14"/>
    <w:rsid w:val="00360C19"/>
    <w:rsid w:val="003B7FA6"/>
    <w:rsid w:val="003D1CCA"/>
    <w:rsid w:val="003D5584"/>
    <w:rsid w:val="00445342"/>
    <w:rsid w:val="00460E93"/>
    <w:rsid w:val="004C15EB"/>
    <w:rsid w:val="00544927"/>
    <w:rsid w:val="00545B7A"/>
    <w:rsid w:val="00557E35"/>
    <w:rsid w:val="00583736"/>
    <w:rsid w:val="00584EB7"/>
    <w:rsid w:val="00597792"/>
    <w:rsid w:val="005C00D9"/>
    <w:rsid w:val="005C4F47"/>
    <w:rsid w:val="00616BFC"/>
    <w:rsid w:val="00617B26"/>
    <w:rsid w:val="006270A9"/>
    <w:rsid w:val="006626C1"/>
    <w:rsid w:val="00675956"/>
    <w:rsid w:val="00676587"/>
    <w:rsid w:val="00681034"/>
    <w:rsid w:val="006A3364"/>
    <w:rsid w:val="006F7A9E"/>
    <w:rsid w:val="00705944"/>
    <w:rsid w:val="00706247"/>
    <w:rsid w:val="007157C6"/>
    <w:rsid w:val="0072282F"/>
    <w:rsid w:val="00741202"/>
    <w:rsid w:val="0075155B"/>
    <w:rsid w:val="007842D4"/>
    <w:rsid w:val="0078465E"/>
    <w:rsid w:val="00787CAF"/>
    <w:rsid w:val="007D6ED9"/>
    <w:rsid w:val="007F0628"/>
    <w:rsid w:val="00816216"/>
    <w:rsid w:val="00823A3C"/>
    <w:rsid w:val="008242F7"/>
    <w:rsid w:val="00834D92"/>
    <w:rsid w:val="0087734B"/>
    <w:rsid w:val="00895BBE"/>
    <w:rsid w:val="00971236"/>
    <w:rsid w:val="00986CA0"/>
    <w:rsid w:val="00987473"/>
    <w:rsid w:val="00990E25"/>
    <w:rsid w:val="009B1632"/>
    <w:rsid w:val="009B7B39"/>
    <w:rsid w:val="009C4DED"/>
    <w:rsid w:val="009D5933"/>
    <w:rsid w:val="009F2555"/>
    <w:rsid w:val="00A1767F"/>
    <w:rsid w:val="00A35217"/>
    <w:rsid w:val="00A41D40"/>
    <w:rsid w:val="00A51053"/>
    <w:rsid w:val="00A863E1"/>
    <w:rsid w:val="00A931C4"/>
    <w:rsid w:val="00AD0D6D"/>
    <w:rsid w:val="00B7147A"/>
    <w:rsid w:val="00B874E8"/>
    <w:rsid w:val="00B9624E"/>
    <w:rsid w:val="00BB6227"/>
    <w:rsid w:val="00BC5D45"/>
    <w:rsid w:val="00BD768D"/>
    <w:rsid w:val="00BF227A"/>
    <w:rsid w:val="00C61F8E"/>
    <w:rsid w:val="00C65B7C"/>
    <w:rsid w:val="00C85AFB"/>
    <w:rsid w:val="00CA02C7"/>
    <w:rsid w:val="00CD456E"/>
    <w:rsid w:val="00D66BAB"/>
    <w:rsid w:val="00D7548E"/>
    <w:rsid w:val="00D9267E"/>
    <w:rsid w:val="00DA614C"/>
    <w:rsid w:val="00DC36F0"/>
    <w:rsid w:val="00DC641C"/>
    <w:rsid w:val="00DD5A04"/>
    <w:rsid w:val="00E255D4"/>
    <w:rsid w:val="00E32C1F"/>
    <w:rsid w:val="00E63BB6"/>
    <w:rsid w:val="00E83E4B"/>
    <w:rsid w:val="00EA1558"/>
    <w:rsid w:val="00EC3D9F"/>
    <w:rsid w:val="00ED2268"/>
    <w:rsid w:val="00EE42A8"/>
    <w:rsid w:val="00EF1476"/>
    <w:rsid w:val="00EF33B7"/>
    <w:rsid w:val="00EF5827"/>
    <w:rsid w:val="00F30D89"/>
    <w:rsid w:val="00F31B40"/>
    <w:rsid w:val="00F52D1C"/>
    <w:rsid w:val="00F86AA5"/>
    <w:rsid w:val="00FB3617"/>
    <w:rsid w:val="00FE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9B3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8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386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9820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75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5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50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31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136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04242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1071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230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4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0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57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49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3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2024-01-20T05:08:00Z</dcterms:created>
  <dcterms:modified xsi:type="dcterms:W3CDTF">2024-03-16T05:04:00Z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